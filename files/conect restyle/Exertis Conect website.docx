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DAC" w:rsidRPr="00F56EA8" w:rsidRDefault="009D5DAC">
      <w:pPr>
        <w:rPr>
          <w:b/>
          <w:u w:val="single"/>
        </w:rPr>
      </w:pPr>
      <w:r w:rsidRPr="00F56EA8">
        <w:rPr>
          <w:b/>
          <w:u w:val="single"/>
        </w:rPr>
        <w:t>Exertis Conect website</w:t>
      </w:r>
    </w:p>
    <w:p w:rsidR="009D5DAC" w:rsidRDefault="009D5DAC">
      <w:pPr>
        <w:rPr>
          <w:b/>
        </w:rPr>
      </w:pPr>
    </w:p>
    <w:p w:rsidR="009D5DAC" w:rsidRDefault="009D5DAC">
      <w:pPr>
        <w:rPr>
          <w:b/>
        </w:rPr>
      </w:pPr>
      <w:r>
        <w:rPr>
          <w:b/>
        </w:rPr>
        <w:t>Change all nav buttons – new style</w:t>
      </w:r>
    </w:p>
    <w:p w:rsidR="009D5DAC" w:rsidRDefault="009D5DAC">
      <w:pPr>
        <w:rPr>
          <w:b/>
        </w:rPr>
      </w:pPr>
    </w:p>
    <w:p w:rsidR="009D5DAC" w:rsidRPr="00F56EA8" w:rsidRDefault="009D5DAC">
      <w:pPr>
        <w:rPr>
          <w:b/>
        </w:rPr>
      </w:pPr>
      <w:r w:rsidRPr="00F56EA8">
        <w:rPr>
          <w:b/>
        </w:rPr>
        <w:t>Front Page</w:t>
      </w:r>
    </w:p>
    <w:p w:rsidR="009D5DAC" w:rsidRDefault="009D5DAC" w:rsidP="00F56EA8">
      <w:pPr>
        <w:pStyle w:val="ListParagraph"/>
        <w:numPr>
          <w:ilvl w:val="0"/>
          <w:numId w:val="1"/>
        </w:numPr>
      </w:pPr>
      <w:r>
        <w:t>Remove products</w:t>
      </w:r>
    </w:p>
    <w:p w:rsidR="009D5DAC" w:rsidRDefault="009D5DAC" w:rsidP="00F56EA8">
      <w:pPr>
        <w:pStyle w:val="ListParagraph"/>
        <w:numPr>
          <w:ilvl w:val="0"/>
          <w:numId w:val="1"/>
        </w:numPr>
      </w:pPr>
      <w:r>
        <w:t>Remove Business Solutions – this detail will be on the front page as a “scroll down” style view</w:t>
      </w:r>
    </w:p>
    <w:p w:rsidR="009D5DAC" w:rsidRDefault="009D5DAC" w:rsidP="00F56EA8">
      <w:pPr>
        <w:pStyle w:val="ListParagraph"/>
        <w:numPr>
          <w:ilvl w:val="0"/>
          <w:numId w:val="1"/>
        </w:numPr>
      </w:pPr>
      <w:r>
        <w:t>Remove About Conect – but keep in top nav menu</w:t>
      </w:r>
    </w:p>
    <w:p w:rsidR="009D5DAC" w:rsidRDefault="009D5DAC" w:rsidP="00F56EA8">
      <w:pPr>
        <w:pStyle w:val="ListParagraph"/>
        <w:numPr>
          <w:ilvl w:val="1"/>
          <w:numId w:val="1"/>
        </w:numPr>
      </w:pPr>
      <w:r>
        <w:t>Needs re-wording (SS)</w:t>
      </w:r>
    </w:p>
    <w:p w:rsidR="009D5DAC" w:rsidRDefault="009D5DAC" w:rsidP="00F56EA8">
      <w:pPr>
        <w:pStyle w:val="ListParagraph"/>
        <w:numPr>
          <w:ilvl w:val="0"/>
          <w:numId w:val="1"/>
        </w:numPr>
      </w:pPr>
      <w:r>
        <w:t>Change Become a partner with “sign up here” link</w:t>
      </w:r>
    </w:p>
    <w:p w:rsidR="009D5DAC" w:rsidRDefault="009D5DAC" w:rsidP="0055213C"/>
    <w:p w:rsidR="009D5DAC" w:rsidRPr="0055213C" w:rsidRDefault="009D5DAC" w:rsidP="0055213C">
      <w:pPr>
        <w:rPr>
          <w:b/>
        </w:rPr>
      </w:pPr>
      <w:r w:rsidRPr="0055213C">
        <w:rPr>
          <w:b/>
        </w:rPr>
        <w:t>About Conect</w:t>
      </w:r>
    </w:p>
    <w:p w:rsidR="009D5DAC" w:rsidRDefault="009D5DAC" w:rsidP="0055213C">
      <w:pPr>
        <w:pStyle w:val="ListParagraph"/>
        <w:numPr>
          <w:ilvl w:val="0"/>
          <w:numId w:val="2"/>
        </w:numPr>
      </w:pPr>
      <w:r>
        <w:t>SS to re-word</w:t>
      </w:r>
    </w:p>
    <w:p w:rsidR="009D5DAC" w:rsidRDefault="009D5DAC" w:rsidP="0055213C">
      <w:pPr>
        <w:pStyle w:val="ListParagraph"/>
        <w:numPr>
          <w:ilvl w:val="0"/>
          <w:numId w:val="2"/>
        </w:numPr>
      </w:pPr>
      <w:r>
        <w:t>Remove about JEM</w:t>
      </w:r>
    </w:p>
    <w:p w:rsidR="009D5DAC" w:rsidRDefault="009D5DAC" w:rsidP="0055213C">
      <w:pPr>
        <w:pStyle w:val="ListParagraph"/>
        <w:numPr>
          <w:ilvl w:val="0"/>
          <w:numId w:val="2"/>
        </w:numPr>
      </w:pPr>
      <w:r>
        <w:t>Branded programme – needs updating with Case Study and move to new section in Main Nav: “Branded Partners”</w:t>
      </w:r>
    </w:p>
    <w:p w:rsidR="009D5DAC" w:rsidRDefault="009D5DAC" w:rsidP="0055213C"/>
    <w:p w:rsidR="009D5DAC" w:rsidRPr="0055213C" w:rsidRDefault="009D5DAC" w:rsidP="0055213C">
      <w:pPr>
        <w:rPr>
          <w:b/>
        </w:rPr>
      </w:pPr>
      <w:r w:rsidRPr="0055213C">
        <w:rPr>
          <w:b/>
        </w:rPr>
        <w:t>Become a Partner</w:t>
      </w:r>
    </w:p>
    <w:p w:rsidR="009D5DAC" w:rsidRDefault="009D5DAC" w:rsidP="0055213C">
      <w:pPr>
        <w:pStyle w:val="ListParagraph"/>
        <w:numPr>
          <w:ilvl w:val="0"/>
          <w:numId w:val="3"/>
        </w:numPr>
      </w:pPr>
      <w:r>
        <w:t>SS to check wording</w:t>
      </w:r>
    </w:p>
    <w:p w:rsidR="009D5DAC" w:rsidRDefault="009D5DAC" w:rsidP="0055213C"/>
    <w:p w:rsidR="009D5DAC" w:rsidRPr="008709FC" w:rsidRDefault="009D5DAC" w:rsidP="0055213C">
      <w:pPr>
        <w:rPr>
          <w:b/>
          <w:u w:val="single"/>
        </w:rPr>
      </w:pPr>
      <w:r w:rsidRPr="008709FC">
        <w:rPr>
          <w:b/>
          <w:u w:val="single"/>
        </w:rPr>
        <w:t>Partner Portal</w:t>
      </w:r>
    </w:p>
    <w:p w:rsidR="009D5DAC" w:rsidRPr="008709FC" w:rsidRDefault="009D5DAC" w:rsidP="0055213C">
      <w:pPr>
        <w:rPr>
          <w:b/>
        </w:rPr>
      </w:pPr>
      <w:r w:rsidRPr="008709FC">
        <w:rPr>
          <w:b/>
        </w:rPr>
        <w:t>Marketing Centre</w:t>
      </w:r>
    </w:p>
    <w:p w:rsidR="009D5DAC" w:rsidRDefault="009D5DAC" w:rsidP="0055213C">
      <w:pPr>
        <w:pStyle w:val="ListParagraph"/>
        <w:numPr>
          <w:ilvl w:val="0"/>
          <w:numId w:val="3"/>
        </w:numPr>
      </w:pPr>
      <w:r>
        <w:t>Remove “Brand Guidelines”</w:t>
      </w:r>
    </w:p>
    <w:p w:rsidR="009D5DAC" w:rsidRDefault="009D5DAC" w:rsidP="0055213C">
      <w:pPr>
        <w:pStyle w:val="ListParagraph"/>
        <w:numPr>
          <w:ilvl w:val="0"/>
          <w:numId w:val="3"/>
        </w:numPr>
      </w:pPr>
      <w:r>
        <w:t>Remove “Bulletins and News Archive”</w:t>
      </w:r>
    </w:p>
    <w:p w:rsidR="009D5DAC" w:rsidRDefault="009D5DAC" w:rsidP="008709FC"/>
    <w:p w:rsidR="009D5DAC" w:rsidRPr="008709FC" w:rsidRDefault="009D5DAC" w:rsidP="008709FC">
      <w:pPr>
        <w:rPr>
          <w:b/>
        </w:rPr>
      </w:pPr>
      <w:r>
        <w:rPr>
          <w:b/>
        </w:rPr>
        <w:t xml:space="preserve">Training - </w:t>
      </w:r>
      <w:r>
        <w:t>Remove Section</w:t>
      </w:r>
    </w:p>
    <w:p w:rsidR="009D5DAC" w:rsidRDefault="009D5DAC" w:rsidP="008709FC"/>
    <w:p w:rsidR="009D5DAC" w:rsidRDefault="009D5DAC" w:rsidP="008709FC">
      <w:r w:rsidRPr="008709FC">
        <w:rPr>
          <w:b/>
        </w:rPr>
        <w:t>Login to JEM</w:t>
      </w:r>
      <w:r>
        <w:t xml:space="preserve"> – remove section</w:t>
      </w:r>
    </w:p>
    <w:p w:rsidR="009D5DAC" w:rsidRPr="008709FC" w:rsidRDefault="009D5DAC" w:rsidP="008709FC">
      <w:pPr>
        <w:rPr>
          <w:b/>
        </w:rPr>
      </w:pPr>
    </w:p>
    <w:p w:rsidR="009D5DAC" w:rsidRDefault="009D5DAC" w:rsidP="008709FC">
      <w:r w:rsidRPr="008709FC">
        <w:rPr>
          <w:b/>
        </w:rPr>
        <w:t>Partner news</w:t>
      </w:r>
      <w:r>
        <w:t xml:space="preserve"> – update entries with commentary</w:t>
      </w:r>
    </w:p>
    <w:p w:rsidR="009D5DAC" w:rsidRDefault="009D5DAC" w:rsidP="008709FC"/>
    <w:p w:rsidR="009D5DAC" w:rsidRDefault="009D5DAC" w:rsidP="008709FC">
      <w:r w:rsidRPr="008709FC">
        <w:rPr>
          <w:b/>
        </w:rPr>
        <w:t>Mobile Airtime &amp; Hosted Services</w:t>
      </w:r>
      <w:r>
        <w:t xml:space="preserve"> – replace with “Knowledge Base” section</w:t>
      </w:r>
    </w:p>
    <w:p w:rsidR="009D5DAC" w:rsidRDefault="009D5DAC" w:rsidP="008709FC"/>
    <w:p w:rsidR="009D5DAC" w:rsidRPr="008709FC" w:rsidRDefault="009D5DAC" w:rsidP="008709FC">
      <w:pPr>
        <w:rPr>
          <w:b/>
        </w:rPr>
      </w:pPr>
      <w:r w:rsidRPr="008709FC">
        <w:rPr>
          <w:b/>
        </w:rPr>
        <w:t>Knowledge Base (new section)</w:t>
      </w:r>
    </w:p>
    <w:p w:rsidR="009D5DAC" w:rsidRPr="00FD3C72" w:rsidRDefault="009D5DAC" w:rsidP="008709FC">
      <w:pPr>
        <w:pStyle w:val="ListParagraph"/>
        <w:numPr>
          <w:ilvl w:val="0"/>
          <w:numId w:val="4"/>
        </w:numPr>
        <w:rPr>
          <w:b/>
        </w:rPr>
      </w:pPr>
      <w:r w:rsidRPr="00FD3C72">
        <w:rPr>
          <w:b/>
        </w:rPr>
        <w:t>Airtime</w:t>
      </w:r>
    </w:p>
    <w:p w:rsidR="009D5DAC" w:rsidRDefault="009D5DAC" w:rsidP="00FD3C72">
      <w:pPr>
        <w:pStyle w:val="ListParagraph"/>
        <w:numPr>
          <w:ilvl w:val="1"/>
          <w:numId w:val="4"/>
        </w:numPr>
      </w:pPr>
      <w:r>
        <w:t>Promotions</w:t>
      </w:r>
    </w:p>
    <w:p w:rsidR="009D5DAC" w:rsidRDefault="009D5DAC" w:rsidP="00FD3C72">
      <w:pPr>
        <w:pStyle w:val="ListParagraph"/>
        <w:numPr>
          <w:ilvl w:val="1"/>
          <w:numId w:val="4"/>
        </w:numPr>
      </w:pPr>
      <w:r>
        <w:t>Price Books</w:t>
      </w:r>
    </w:p>
    <w:p w:rsidR="009D5DAC" w:rsidRDefault="009D5DAC" w:rsidP="00FD3C72">
      <w:pPr>
        <w:pStyle w:val="ListParagraph"/>
        <w:numPr>
          <w:ilvl w:val="1"/>
          <w:numId w:val="4"/>
        </w:numPr>
      </w:pPr>
      <w:r>
        <w:t>Network Information</w:t>
      </w:r>
    </w:p>
    <w:p w:rsidR="009D5DAC" w:rsidRDefault="009D5DAC" w:rsidP="00FD3C72">
      <w:pPr>
        <w:pStyle w:val="ListParagraph"/>
        <w:numPr>
          <w:ilvl w:val="2"/>
          <w:numId w:val="4"/>
        </w:numPr>
      </w:pPr>
      <w:r>
        <w:t xml:space="preserve">Add </w:t>
      </w:r>
      <w:r w:rsidRPr="00FD3C72">
        <w:rPr>
          <w:b/>
        </w:rPr>
        <w:t>accordion</w:t>
      </w:r>
      <w:r>
        <w:t xml:space="preserve"> nav</w:t>
      </w:r>
    </w:p>
    <w:p w:rsidR="009D5DAC" w:rsidRDefault="009D5DAC" w:rsidP="00FD3C72">
      <w:pPr>
        <w:pStyle w:val="ListParagraph"/>
        <w:numPr>
          <w:ilvl w:val="1"/>
          <w:numId w:val="4"/>
        </w:numPr>
      </w:pPr>
      <w:r>
        <w:t>How To’s</w:t>
      </w:r>
    </w:p>
    <w:p w:rsidR="009D5DAC" w:rsidRPr="00FD3C72" w:rsidRDefault="009D5DAC" w:rsidP="008709FC">
      <w:pPr>
        <w:pStyle w:val="ListParagraph"/>
        <w:numPr>
          <w:ilvl w:val="0"/>
          <w:numId w:val="4"/>
        </w:numPr>
        <w:rPr>
          <w:b/>
        </w:rPr>
      </w:pPr>
      <w:r w:rsidRPr="00FD3C72">
        <w:rPr>
          <w:b/>
        </w:rPr>
        <w:t>Hosted Services</w:t>
      </w:r>
    </w:p>
    <w:p w:rsidR="009D5DAC" w:rsidRDefault="009D5DAC" w:rsidP="00FD3C72">
      <w:pPr>
        <w:pStyle w:val="ListParagraph"/>
        <w:numPr>
          <w:ilvl w:val="1"/>
          <w:numId w:val="4"/>
        </w:numPr>
      </w:pPr>
      <w:r>
        <w:t>Promotions</w:t>
      </w:r>
    </w:p>
    <w:p w:rsidR="009D5DAC" w:rsidRDefault="009D5DAC" w:rsidP="00FD3C72">
      <w:pPr>
        <w:pStyle w:val="ListParagraph"/>
        <w:numPr>
          <w:ilvl w:val="1"/>
          <w:numId w:val="4"/>
        </w:numPr>
      </w:pPr>
      <w:r>
        <w:t>Price Books</w:t>
      </w:r>
    </w:p>
    <w:p w:rsidR="009D5DAC" w:rsidRDefault="009D5DAC" w:rsidP="00FD3C72">
      <w:pPr>
        <w:pStyle w:val="ListParagraph"/>
        <w:numPr>
          <w:ilvl w:val="1"/>
          <w:numId w:val="4"/>
        </w:numPr>
      </w:pPr>
      <w:r>
        <w:t>General Information</w:t>
      </w:r>
    </w:p>
    <w:p w:rsidR="009D5DAC" w:rsidRDefault="009D5DAC" w:rsidP="00FD3C72">
      <w:pPr>
        <w:pStyle w:val="ListParagraph"/>
        <w:numPr>
          <w:ilvl w:val="1"/>
          <w:numId w:val="4"/>
        </w:numPr>
      </w:pPr>
      <w:r>
        <w:t>How To’s</w:t>
      </w:r>
    </w:p>
    <w:p w:rsidR="009D5DAC" w:rsidRDefault="009D5DAC" w:rsidP="008709FC">
      <w:pPr>
        <w:pStyle w:val="ListParagraph"/>
        <w:numPr>
          <w:ilvl w:val="0"/>
          <w:numId w:val="4"/>
        </w:numPr>
      </w:pPr>
      <w:r>
        <w:t>(TBC)</w:t>
      </w:r>
    </w:p>
    <w:sectPr w:rsidR="009D5DAC" w:rsidSect="0003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10EF"/>
    <w:multiLevelType w:val="hybridMultilevel"/>
    <w:tmpl w:val="92D22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72330"/>
    <w:multiLevelType w:val="hybridMultilevel"/>
    <w:tmpl w:val="2DFC6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B372E"/>
    <w:multiLevelType w:val="hybridMultilevel"/>
    <w:tmpl w:val="DE84F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C7EBC"/>
    <w:multiLevelType w:val="hybridMultilevel"/>
    <w:tmpl w:val="B1300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6EA8"/>
    <w:rsid w:val="00034CDD"/>
    <w:rsid w:val="001567B5"/>
    <w:rsid w:val="0055213C"/>
    <w:rsid w:val="006962E4"/>
    <w:rsid w:val="008709FC"/>
    <w:rsid w:val="009D5DAC"/>
    <w:rsid w:val="00A010E7"/>
    <w:rsid w:val="00F56EA8"/>
    <w:rsid w:val="00FD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D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56E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696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1E3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2</Pages>
  <Words>141</Words>
  <Characters>806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Exertis Conect website</dc:title>
  <dc:subject/>
  <dc:creator>Simon Slater</dc:creator>
  <cp:keywords/>
  <dc:description/>
  <cp:lastModifiedBy>Russell Hutson</cp:lastModifiedBy>
  <cp:revision>2</cp:revision>
  <cp:lastPrinted>2014-02-19T11:48:00Z</cp:lastPrinted>
  <dcterms:created xsi:type="dcterms:W3CDTF">2014-02-24T11:06:00Z</dcterms:created>
  <dcterms:modified xsi:type="dcterms:W3CDTF">2014-02-24T11:06:00Z</dcterms:modified>
</cp:coreProperties>
</file>